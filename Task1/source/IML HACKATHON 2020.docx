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DCD4" w14:textId="77777777" w:rsidR="00AD5C94" w:rsidRDefault="00AD5C94" w:rsidP="00AD5C94">
      <w:pPr>
        <w:pStyle w:val="1"/>
        <w:bidi w:val="0"/>
        <w:rPr>
          <w:rtl/>
        </w:rPr>
      </w:pPr>
    </w:p>
    <w:p w14:paraId="46918518" w14:textId="0F7BF463" w:rsidR="009E0B77" w:rsidRPr="00AD5C94" w:rsidRDefault="00E52115" w:rsidP="00AD5C94">
      <w:pPr>
        <w:pStyle w:val="1"/>
        <w:bidi w:val="0"/>
        <w:rPr>
          <w:sz w:val="32"/>
          <w:szCs w:val="32"/>
        </w:rPr>
      </w:pPr>
      <w:r w:rsidRPr="00AD5C94">
        <w:rPr>
          <w:noProof/>
          <w:sz w:val="32"/>
          <w:szCs w:val="32"/>
          <w:rtl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74AAC8E9" wp14:editId="145EAF68">
                <wp:simplePos x="0" y="0"/>
                <wp:positionH relativeFrom="column">
                  <wp:posOffset>3402965</wp:posOffset>
                </wp:positionH>
                <wp:positionV relativeFrom="paragraph">
                  <wp:posOffset>9034780</wp:posOffset>
                </wp:positionV>
                <wp:extent cx="1024255" cy="511810"/>
                <wp:effectExtent l="2540" t="0" r="1905" b="0"/>
                <wp:wrapNone/>
                <wp:docPr id="12" name="Rectangle 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02425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836F4" id="Rectangle 7" o:spid="_x0000_s1026" style="position:absolute;left:0;text-align:left;margin-left:267.95pt;margin-top:711.4pt;width:80.65pt;height:40.3pt;z-index:251657216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  <w:r w:rsidR="00AD5C94" w:rsidRPr="00AD5C94">
        <w:rPr>
          <w:rFonts w:hint="cs"/>
          <w:sz w:val="32"/>
          <w:szCs w:val="32"/>
        </w:rPr>
        <w:t xml:space="preserve">IML </w:t>
      </w:r>
      <w:r w:rsidR="00AD5C94" w:rsidRPr="00AD5C94">
        <w:rPr>
          <w:sz w:val="32"/>
          <w:szCs w:val="32"/>
        </w:rPr>
        <w:t>HACKATHON</w:t>
      </w:r>
      <w:r w:rsidR="00AD5C94" w:rsidRPr="00AD5C94">
        <w:rPr>
          <w:rFonts w:hint="cs"/>
          <w:sz w:val="32"/>
          <w:szCs w:val="32"/>
        </w:rPr>
        <w:t xml:space="preserve"> </w:t>
      </w:r>
      <w:r w:rsidR="00AD5C94" w:rsidRPr="00AD5C94">
        <w:rPr>
          <w:sz w:val="32"/>
          <w:szCs w:val="32"/>
        </w:rPr>
        <w:t>2020</w:t>
      </w:r>
    </w:p>
    <w:p w14:paraId="0983FC11" w14:textId="77777777" w:rsidR="00AD5C94" w:rsidRDefault="00AD5C94" w:rsidP="00AD5C94">
      <w:pPr>
        <w:pStyle w:val="1"/>
        <w:bidi w:val="0"/>
      </w:pPr>
      <w:r>
        <w:t>Group members:</w:t>
      </w:r>
    </w:p>
    <w:p w14:paraId="3E0D0515" w14:textId="3B676B16" w:rsidR="00AD5C94" w:rsidRDefault="00AD5C94" w:rsidP="00AD5C94">
      <w:pPr>
        <w:pStyle w:val="1"/>
        <w:bidi w:val="0"/>
      </w:pPr>
      <w:r>
        <w:t xml:space="preserve"> Nir Vaknin, David Ponarovsky, Amir Levy, Nitsan Wojakovsky</w:t>
      </w:r>
    </w:p>
    <w:p w14:paraId="6B071F22" w14:textId="23CA33E8" w:rsidR="00AD5C94" w:rsidRPr="00AD5C94" w:rsidRDefault="00AD5C94" w:rsidP="00AD5C94">
      <w:pPr>
        <w:pStyle w:val="1"/>
        <w:bidi w:val="0"/>
      </w:pPr>
      <w:r>
        <w:t>Task chosen : Flight Delay Prediction</w:t>
      </w:r>
    </w:p>
    <w:p w14:paraId="32591988" w14:textId="7331F72C" w:rsidR="00AD5C94" w:rsidRDefault="00AD5C94">
      <w:pPr>
        <w:pStyle w:val="1"/>
        <w:bidi w:val="0"/>
      </w:pPr>
    </w:p>
    <w:p w14:paraId="4052069B" w14:textId="77777777" w:rsidR="00E76BBD" w:rsidRDefault="00AD5C94" w:rsidP="00AD5C94">
      <w:pPr>
        <w:bidi w:val="0"/>
      </w:pPr>
      <w:r>
        <w:t>Our solution was divided up to a few main segments that each had their own important role as part of out final solution.</w:t>
      </w:r>
    </w:p>
    <w:p w14:paraId="2F3AC782" w14:textId="77777777" w:rsidR="00E76BBD" w:rsidRDefault="00AD5C94" w:rsidP="00E76BBD">
      <w:pPr>
        <w:bidi w:val="0"/>
      </w:pPr>
      <w:r w:rsidRPr="000931AB">
        <w:rPr>
          <w:b/>
          <w:bCs/>
        </w:rPr>
        <w:t>Our first task</w:t>
      </w:r>
      <w:r>
        <w:t xml:space="preserve"> was to preprocess all the data. Naturally dealing with this amount of data was quite challenging and we had to "play" with it until we had a datasheet that was compatible to our learning </w:t>
      </w:r>
      <w:r w:rsidR="00E76BBD">
        <w:t>goals.</w:t>
      </w:r>
    </w:p>
    <w:p w14:paraId="5B85DCE2" w14:textId="77777777" w:rsidR="00E76BBD" w:rsidRDefault="00E76BBD" w:rsidP="00E76BBD">
      <w:pPr>
        <w:bidi w:val="0"/>
      </w:pPr>
      <w:r>
        <w:t>The alterations we performed on the data were the following:</w:t>
      </w:r>
    </w:p>
    <w:p w14:paraId="3AD5F4E4" w14:textId="1B963E24" w:rsidR="00E76BBD" w:rsidRDefault="00E76BBD" w:rsidP="00E76BBD">
      <w:pPr>
        <w:numPr>
          <w:ilvl w:val="0"/>
          <w:numId w:val="1"/>
        </w:numPr>
        <w:bidi w:val="0"/>
      </w:pPr>
      <w:r>
        <w:t>Extracting the FlightDate feature in to "day", "month" and "year" features, In order to achieve more information that would be helpful, unlike a date format that would not contribute at all.</w:t>
      </w:r>
    </w:p>
    <w:p w14:paraId="2373FD9B" w14:textId="77777777" w:rsidR="00E76BBD" w:rsidRDefault="00E76BBD" w:rsidP="00E76BBD">
      <w:pPr>
        <w:numPr>
          <w:ilvl w:val="0"/>
          <w:numId w:val="1"/>
        </w:numPr>
        <w:bidi w:val="0"/>
      </w:pPr>
      <w:r>
        <w:t>Binning the "CRSArrTime", "CRSDepTime" and "Distance" features:</w:t>
      </w:r>
    </w:p>
    <w:p w14:paraId="422E86A5" w14:textId="507DA34C" w:rsidR="00E76BBD" w:rsidRPr="00E76BBD" w:rsidRDefault="00E76BBD" w:rsidP="00E76BBD">
      <w:pPr>
        <w:bidi w:val="0"/>
        <w:ind w:left="720"/>
      </w:pPr>
      <w:r w:rsidRPr="00E76BBD">
        <w:t>The granularity of the numbers in th</w:t>
      </w:r>
      <w:r w:rsidR="00133F2B">
        <w:t>ese</w:t>
      </w:r>
      <w:r w:rsidRPr="00E76BBD">
        <w:t xml:space="preserve"> column</w:t>
      </w:r>
      <w:r w:rsidR="00133F2B">
        <w:t>s contains a lot of unique values</w:t>
      </w:r>
      <w:r w:rsidRPr="00E76BBD">
        <w:t xml:space="preserve"> — </w:t>
      </w:r>
      <w:r w:rsidR="00133F2B">
        <w:t>which</w:t>
      </w:r>
      <w:r w:rsidRPr="00E76BBD">
        <w:t xml:space="preserve"> could have a negative impact on accuracy in a machine-learning model. </w:t>
      </w:r>
      <w:r w:rsidR="00133F2B">
        <w:t>We</w:t>
      </w:r>
      <w:r w:rsidRPr="00E76BBD">
        <w:t xml:space="preserve"> </w:t>
      </w:r>
      <w:r w:rsidR="00133F2B">
        <w:t>resolved this by</w:t>
      </w:r>
      <w:r w:rsidRPr="00E76BBD">
        <w:t xml:space="preserve"> divid</w:t>
      </w:r>
      <w:r w:rsidR="00133F2B">
        <w:t>ing</w:t>
      </w:r>
      <w:r w:rsidRPr="00E76BBD">
        <w:t xml:space="preserve"> each number in th</w:t>
      </w:r>
      <w:r w:rsidR="00133F2B">
        <w:t>ese</w:t>
      </w:r>
      <w:r w:rsidRPr="00E76BBD">
        <w:t xml:space="preserve"> column</w:t>
      </w:r>
      <w:r w:rsidR="00133F2B">
        <w:t>s</w:t>
      </w:r>
      <w:r w:rsidRPr="00E76BBD">
        <w:t xml:space="preserve"> by 100</w:t>
      </w:r>
      <w:r w:rsidR="00133F2B">
        <w:t>/10 accordingly</w:t>
      </w:r>
      <w:r w:rsidRPr="00E76BBD">
        <w:t xml:space="preserve"> and rounded down to the nearest integer</w:t>
      </w:r>
      <w:r w:rsidR="00133F2B">
        <w:t>.</w:t>
      </w:r>
      <w:r w:rsidRPr="00E76BBD">
        <w:t xml:space="preserve"> 1030 would become 10, 1925 would become 19, and so on, </w:t>
      </w:r>
      <w:r w:rsidR="00133F2B">
        <w:t xml:space="preserve">resulting </w:t>
      </w:r>
      <w:r w:rsidRPr="00E76BBD">
        <w:t xml:space="preserve">a maximum of 24 discrete values in </w:t>
      </w:r>
      <w:r w:rsidR="00133F2B">
        <w:t>the time</w:t>
      </w:r>
      <w:r w:rsidRPr="00E76BBD">
        <w:t xml:space="preserve"> column</w:t>
      </w:r>
      <w:r w:rsidR="00133F2B">
        <w:t>s</w:t>
      </w:r>
      <w:r w:rsidRPr="00E76BBD">
        <w:t>. Intuitively, it makes sense, because it probably doesn't matter much whether a flight leaves at 10:30 a.m. or 10:40 a.m. It matters a great deal whether it leaves at 10:30 a.m. or 5:30 p.m.</w:t>
      </w:r>
    </w:p>
    <w:p w14:paraId="7DDD54C5" w14:textId="568CCC93" w:rsidR="00AD5C94" w:rsidRDefault="00E76BBD" w:rsidP="00133F2B">
      <w:pPr>
        <w:numPr>
          <w:ilvl w:val="0"/>
          <w:numId w:val="1"/>
        </w:numPr>
        <w:bidi w:val="0"/>
      </w:pPr>
      <w:r w:rsidRPr="00E76BBD">
        <w:t>In addition, the dataset's O</w:t>
      </w:r>
      <w:r w:rsidR="00133F2B">
        <w:t>rigin,</w:t>
      </w:r>
      <w:r w:rsidRPr="00E76BBD">
        <w:t xml:space="preserve"> D</w:t>
      </w:r>
      <w:r w:rsidR="00133F2B">
        <w:t>est and Reporting_Airline</w:t>
      </w:r>
      <w:r w:rsidRPr="00E76BBD">
        <w:t xml:space="preserve"> columns contain airport codes that represent categorical machine-learning values. These columns </w:t>
      </w:r>
      <w:r w:rsidR="00133F2B">
        <w:t>were</w:t>
      </w:r>
      <w:r w:rsidRPr="00E76BBD">
        <w:t xml:space="preserve"> converted into discrete columns containing indicator variables, known as "dummy".</w:t>
      </w:r>
    </w:p>
    <w:p w14:paraId="7291148B" w14:textId="72CD1E2C" w:rsidR="00133F2B" w:rsidRDefault="00133F2B" w:rsidP="001B2EB9">
      <w:pPr>
        <w:numPr>
          <w:ilvl w:val="0"/>
          <w:numId w:val="1"/>
        </w:numPr>
        <w:bidi w:val="0"/>
      </w:pPr>
      <w:r>
        <w:t xml:space="preserve">We dropped out a few features that we thought had no meaningful value to contribute, such as </w:t>
      </w:r>
      <w:r>
        <w:t>Flight_Number_Reporting_Airline', 'Tail_Number', 'DelayFactor',</w:t>
      </w:r>
      <w:r w:rsidR="001B2EB9">
        <w:t xml:space="preserve"> </w:t>
      </w:r>
      <w:r>
        <w:t>OriginCityName", "OriginState",</w:t>
      </w:r>
      <w:r w:rsidR="001B2EB9">
        <w:t xml:space="preserve"> </w:t>
      </w:r>
      <w:r>
        <w:t>"DestCityName",</w:t>
      </w:r>
      <w:r w:rsidR="001B2EB9">
        <w:t xml:space="preserve"> </w:t>
      </w:r>
      <w:r>
        <w:t>"DestState", 'FlightDate',</w:t>
      </w:r>
      <w:r w:rsidR="001B2EB9">
        <w:t xml:space="preserve"> and</w:t>
      </w:r>
      <w:r>
        <w:t xml:space="preserve"> "CRSElapsedTime"</w:t>
      </w:r>
      <w:r w:rsidR="001B2EB9">
        <w:t>.</w:t>
      </w:r>
    </w:p>
    <w:p w14:paraId="420B6D1A" w14:textId="3A514F2F" w:rsidR="001B2EB9" w:rsidRDefault="001B2EB9" w:rsidP="001B2EB9">
      <w:pPr>
        <w:bidi w:val="0"/>
        <w:ind w:left="360"/>
      </w:pPr>
      <w:r>
        <w:t>In addition, we preprocessed slightly different for the second part of our classification that dealt with possible delay reasons, assuming there was a delay in the flight. In that specific classification we dropped out all the samples of flights with no delay what so ever.</w:t>
      </w:r>
    </w:p>
    <w:p w14:paraId="5C57998F" w14:textId="5A6CCE62" w:rsidR="001B2EB9" w:rsidRDefault="001B2EB9" w:rsidP="001B2EB9">
      <w:pPr>
        <w:bidi w:val="0"/>
        <w:ind w:left="360"/>
      </w:pPr>
      <w:r>
        <w:t>We also dropped out features with high correlation to others which optimized the prediction even more.</w:t>
      </w:r>
    </w:p>
    <w:p w14:paraId="1B36630A" w14:textId="10823D85" w:rsidR="001B2EB9" w:rsidRDefault="001B2EB9" w:rsidP="001B2EB9">
      <w:pPr>
        <w:bidi w:val="0"/>
        <w:ind w:left="360"/>
      </w:pPr>
    </w:p>
    <w:p w14:paraId="6F7EC459" w14:textId="4A37C4F8" w:rsidR="001B2EB9" w:rsidRDefault="001B2EB9" w:rsidP="000931AB">
      <w:pPr>
        <w:bidi w:val="0"/>
        <w:ind w:left="360"/>
      </w:pPr>
      <w:r w:rsidRPr="000931AB">
        <w:rPr>
          <w:b/>
          <w:bCs/>
        </w:rPr>
        <w:t>The second main part</w:t>
      </w:r>
      <w:r>
        <w:t xml:space="preserve"> of our project was to predict the delay of flights, we did this by</w:t>
      </w:r>
      <w:r w:rsidR="000931AB">
        <w:t xml:space="preserve"> building for different time thresholds</w:t>
      </w:r>
      <w:r w:rsidR="000E00C1">
        <w:t xml:space="preserve"> a classifier (by taking a max/min error over various other options) and running over many different combinations of features and on that running an adaboost model.</w:t>
      </w:r>
    </w:p>
    <w:p w14:paraId="63003CA6" w14:textId="3D4BC791" w:rsidR="000E00C1" w:rsidRDefault="000E00C1" w:rsidP="000E00C1">
      <w:pPr>
        <w:bidi w:val="0"/>
        <w:ind w:left="360"/>
      </w:pPr>
      <w:r>
        <w:t xml:space="preserve">Since our heap size is </w:t>
      </w:r>
      <w:r w:rsidR="00E52115">
        <w:t>limited,</w:t>
      </w:r>
      <w:r>
        <w:t xml:space="preserve"> we train over a fixed number of subsets of features, and then going over each iteration we keep only those subsets with a pleasing result, and from them we build new subsets.</w:t>
      </w:r>
    </w:p>
    <w:p w14:paraId="5C7E19BC" w14:textId="4CB71B47" w:rsidR="000E00C1" w:rsidRPr="000E00C1" w:rsidRDefault="00E52115" w:rsidP="000E00C1">
      <w:pPr>
        <w:bidi w:val="0"/>
        <w:ind w:left="360"/>
      </w:pPr>
      <w:r>
        <w:t>In the end we hold an object that keeps the data set and 2 ranges and runs a binary search, and then return the prediction for the delay.</w:t>
      </w:r>
    </w:p>
    <w:p w14:paraId="16ABDEF8" w14:textId="5A9599E6" w:rsidR="001B2EB9" w:rsidRDefault="001B2EB9" w:rsidP="001B2EB9">
      <w:pPr>
        <w:bidi w:val="0"/>
        <w:ind w:left="360"/>
      </w:pPr>
    </w:p>
    <w:p w14:paraId="383DE32C" w14:textId="3940E7ED" w:rsidR="001B2EB9" w:rsidRDefault="001B2EB9" w:rsidP="001B2EB9">
      <w:pPr>
        <w:bidi w:val="0"/>
        <w:ind w:left="360"/>
      </w:pPr>
    </w:p>
    <w:p w14:paraId="0A0E39E1" w14:textId="5ECF2ADA" w:rsidR="001B2EB9" w:rsidRDefault="001B2EB9" w:rsidP="001B2EB9">
      <w:pPr>
        <w:bidi w:val="0"/>
        <w:ind w:left="360"/>
      </w:pPr>
    </w:p>
    <w:p w14:paraId="4CABDD4A" w14:textId="78552F87" w:rsidR="001B2EB9" w:rsidRDefault="001B2EB9" w:rsidP="001B2EB9">
      <w:pPr>
        <w:bidi w:val="0"/>
        <w:ind w:left="360"/>
      </w:pPr>
    </w:p>
    <w:p w14:paraId="770D5177" w14:textId="54FB3325" w:rsidR="001B2EB9" w:rsidRDefault="001B2EB9" w:rsidP="001B2EB9">
      <w:pPr>
        <w:bidi w:val="0"/>
        <w:ind w:left="360"/>
      </w:pPr>
    </w:p>
    <w:p w14:paraId="43E60874" w14:textId="10538F3E" w:rsidR="001B2EB9" w:rsidRDefault="001B2EB9" w:rsidP="001B2EB9">
      <w:pPr>
        <w:bidi w:val="0"/>
        <w:ind w:left="360"/>
      </w:pPr>
      <w:r w:rsidRPr="000931AB">
        <w:rPr>
          <w:b/>
          <w:bCs/>
        </w:rPr>
        <w:t>The Third part</w:t>
      </w:r>
      <w:r>
        <w:t xml:space="preserve"> was to predict in case of a delay what would be the delay reason. We chose to deal with this multiple classification problem with a RandomForest model. After doing some research we got to the understanding that this was the right model for the job</w:t>
      </w:r>
      <w:r w:rsidR="000931AB">
        <w:t xml:space="preserve">. </w:t>
      </w:r>
      <w:r w:rsidR="000931AB" w:rsidRPr="000931AB">
        <w:t>Random forests are ensembles of decision trees</w:t>
      </w:r>
      <w:r w:rsidR="000931AB">
        <w:t>,</w:t>
      </w:r>
      <w:r w:rsidR="000931AB" w:rsidRPr="000931AB">
        <w:t xml:space="preserve"> they consist of a bunch of independent decision trees, each of which is trained using only a subset of the features in our training set to ensure that they’re learning to make their predictions in different ways. Their outputs are then pooled together using simple voting.</w:t>
      </w:r>
    </w:p>
    <w:p w14:paraId="31B6BA47" w14:textId="37D3274B" w:rsidR="000931AB" w:rsidRPr="00AD5C94" w:rsidRDefault="000931AB" w:rsidP="000931AB">
      <w:pPr>
        <w:bidi w:val="0"/>
        <w:ind w:left="360"/>
      </w:pPr>
      <w:r>
        <w:t xml:space="preserve">We were able to get to an average score of 43% for a correct delay reason, which isn't very high but is much better than a random guess of 25%. </w:t>
      </w:r>
    </w:p>
    <w:sectPr w:rsidR="000931AB" w:rsidRPr="00AD5C94" w:rsidSect="00084D6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/>
      <w:pgMar w:top="720" w:right="1077" w:bottom="261" w:left="1077" w:header="720" w:footer="720" w:gutter="0"/>
      <w:paperSrc w:first="15" w:other="15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119F" w14:textId="77777777" w:rsidR="004474C8" w:rsidRDefault="004474C8">
      <w:r>
        <w:separator/>
      </w:r>
    </w:p>
  </w:endnote>
  <w:endnote w:type="continuationSeparator" w:id="0">
    <w:p w14:paraId="3171E4CF" w14:textId="77777777" w:rsidR="004474C8" w:rsidRDefault="0044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5B9E8" w14:textId="40A8631A" w:rsidR="009E0B77" w:rsidRPr="00AD5C94" w:rsidRDefault="00AD5C94">
    <w:pPr>
      <w:pStyle w:val="ab"/>
      <w:bidi/>
      <w:rPr>
        <w:lang w:val="en-US"/>
      </w:rPr>
    </w:pPr>
    <w:r>
      <w:rPr>
        <w:rFonts w:hint="cs"/>
        <w:rtl/>
      </w:rPr>
      <w:t>2020</w:t>
    </w:r>
    <w:r>
      <w:rPr>
        <w:rFonts w:hint="cs"/>
      </w:rPr>
      <w:t>HACKATHO</w:t>
    </w:r>
    <w:r>
      <w:rPr>
        <w:lang w:val="en-US"/>
      </w:rPr>
      <w:t>N_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90A25" w14:textId="77777777" w:rsidR="009E0B77" w:rsidRDefault="009E0B77">
    <w:pPr>
      <w:pStyle w:val="ab"/>
      <w:bidi/>
      <w:rPr>
        <w:rtl/>
      </w:rPr>
    </w:pPr>
    <w:r>
      <w:rPr>
        <w:rtl/>
      </w:rPr>
      <w:t xml:space="preserve">כתובת </w:t>
    </w:r>
    <w:r>
      <w:rPr>
        <w:color w:val="666699"/>
        <w:rtl/>
      </w:rPr>
      <w:sym w:font="Wingdings" w:char="00A7"/>
    </w:r>
    <w:r>
      <w:rPr>
        <w:rtl/>
      </w:rPr>
      <w:t xml:space="preserve"> כתובת 2 </w:t>
    </w:r>
    <w:r>
      <w:rPr>
        <w:color w:val="666699"/>
        <w:rtl/>
      </w:rPr>
      <w:sym w:font="Wingdings" w:char="00A7"/>
    </w:r>
    <w:r>
      <w:rPr>
        <w:rtl/>
      </w:rPr>
      <w:t xml:space="preserve"> טלפון: 03-1234567</w:t>
    </w:r>
    <w:r>
      <w:rPr>
        <w:szCs w:val="22"/>
        <w:rtl/>
      </w:rPr>
      <w:t xml:space="preserve"> </w:t>
    </w:r>
    <w:r>
      <w:rPr>
        <w:color w:val="666699"/>
        <w:rtl/>
      </w:rPr>
      <w:sym w:font="Wingdings" w:char="00A7"/>
    </w:r>
    <w:r>
      <w:rPr>
        <w:rtl/>
      </w:rPr>
      <w:t xml:space="preserve"> כתובת דואר אלקטרוני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304D5" w14:textId="77777777" w:rsidR="004474C8" w:rsidRDefault="004474C8">
      <w:r>
        <w:separator/>
      </w:r>
    </w:p>
  </w:footnote>
  <w:footnote w:type="continuationSeparator" w:id="0">
    <w:p w14:paraId="0C4C1BC2" w14:textId="77777777" w:rsidR="004474C8" w:rsidRDefault="0044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4AE0" w14:textId="6C244DBC" w:rsidR="009E0B77" w:rsidRDefault="00E5211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B6BDC3" wp14:editId="116BB5A6">
              <wp:simplePos x="0" y="0"/>
              <wp:positionH relativeFrom="page">
                <wp:posOffset>484505</wp:posOffset>
              </wp:positionH>
              <wp:positionV relativeFrom="page">
                <wp:posOffset>699135</wp:posOffset>
              </wp:positionV>
              <wp:extent cx="6858000" cy="118745"/>
              <wp:effectExtent l="0" t="3810" r="1270" b="1270"/>
              <wp:wrapNone/>
              <wp:docPr id="7" name="Group 1" descr="קווי רמה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18745"/>
                        <a:chOff x="194310" y="186903"/>
                        <a:chExt cx="68580" cy="1188"/>
                      </a:xfrm>
                    </wpg:grpSpPr>
                    <wps:wsp>
                      <wps:cNvPr id="8" name="Rectangle 2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B90D5" id="Group 1" o:spid="_x0000_s1026" alt="קווי רמה" style="position:absolute;left:0;text-align:left;margin-left:38.15pt;margin-top:55.05pt;width:540pt;height:9.35pt;z-index:251659264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">
              <v:rect id="Rectangle 2" o:spid="_x0000_s1027" style="position:absolute;left:19431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3" o:spid="_x0000_s1028" style="position:absolute;left:21717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4" o:spid="_x0000_s1029" style="position:absolute;left:24003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96CDE" w14:textId="45915D40" w:rsidR="009E0B77" w:rsidRDefault="00E52115">
    <w:pPr>
      <w:pStyle w:val="a4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9ACF2A" wp14:editId="53141C5F">
              <wp:simplePos x="0" y="0"/>
              <wp:positionH relativeFrom="page">
                <wp:posOffset>5384800</wp:posOffset>
              </wp:positionH>
              <wp:positionV relativeFrom="page">
                <wp:posOffset>463550</wp:posOffset>
              </wp:positionV>
              <wp:extent cx="1040765" cy="653415"/>
              <wp:effectExtent l="3175" t="0" r="381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653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E465" w14:textId="7BA4C0F4" w:rsidR="009E0B77" w:rsidRDefault="00E52115">
                          <w:r>
                            <w:rPr>
                              <w:noProof/>
                              <w:kern w:val="0"/>
                            </w:rPr>
                            <w:drawing>
                              <wp:inline distT="0" distB="0" distL="0" distR="0" wp14:anchorId="4CB24B3A" wp14:editId="560AE94B">
                                <wp:extent cx="859155" cy="427355"/>
                                <wp:effectExtent l="0" t="0" r="0" b="0"/>
                                <wp:docPr id="11" name="תמונה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155" cy="427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ACF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4pt;margin-top:36.5pt;width:81.95pt;height:51.4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" filled="f" stroked="f">
              <v:textbox style="mso-fit-shape-to-text:t">
                <w:txbxContent>
                  <w:p w14:paraId="49E5E465" w14:textId="7BA4C0F4" w:rsidR="009E0B77" w:rsidRDefault="00E52115">
                    <w:r>
                      <w:rPr>
                        <w:noProof/>
                        <w:kern w:val="0"/>
                      </w:rPr>
                      <w:drawing>
                        <wp:inline distT="0" distB="0" distL="0" distR="0" wp14:anchorId="4CB24B3A" wp14:editId="560AE94B">
                          <wp:extent cx="859155" cy="427355"/>
                          <wp:effectExtent l="0" t="0" r="0" b="0"/>
                          <wp:docPr id="11" name="תמונה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9155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36576" distB="36576" distL="36576" distR="36576" simplePos="0" relativeHeight="251656192" behindDoc="0" locked="0" layoutInCell="1" allowOverlap="1" wp14:anchorId="2A0A3242" wp14:editId="1EF7360D">
              <wp:simplePos x="0" y="0"/>
              <wp:positionH relativeFrom="page">
                <wp:posOffset>481965</wp:posOffset>
              </wp:positionH>
              <wp:positionV relativeFrom="page">
                <wp:posOffset>667385</wp:posOffset>
              </wp:positionV>
              <wp:extent cx="6858000" cy="417830"/>
              <wp:effectExtent l="0" t="635" r="3810" b="63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8FE028" w14:textId="77777777" w:rsidR="009E0B77" w:rsidRPr="00A6520C" w:rsidRDefault="009E0B77">
                          <w:pPr>
                            <w:pStyle w:val="1"/>
                            <w:rPr>
                              <w:b w:val="0"/>
                              <w:bCs/>
                              <w:rtl/>
                            </w:rPr>
                          </w:pPr>
                          <w:r w:rsidRPr="00A6520C">
                            <w:rPr>
                              <w:b w:val="0"/>
                              <w:bCs/>
                              <w:rtl/>
                            </w:rPr>
                            <w:t>שם החברה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A3242" id="Text Box 6" o:spid="_x0000_s1027" type="#_x0000_t202" style="position:absolute;left:0;text-align:left;margin-left:37.95pt;margin-top:52.55pt;width:540pt;height:3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" filled="f" stroked="f" strokeweight="0" insetpen="t">
              <o:lock v:ext="edit" shapetype="t"/>
              <v:textbox style="mso-fit-shape-to-text:t" inset="2.85pt,2.85pt,2.85pt,2.85pt">
                <w:txbxContent>
                  <w:p w14:paraId="798FE028" w14:textId="77777777" w:rsidR="009E0B77" w:rsidRPr="00A6520C" w:rsidRDefault="009E0B77">
                    <w:pPr>
                      <w:pStyle w:val="1"/>
                      <w:rPr>
                        <w:b w:val="0"/>
                        <w:bCs/>
                        <w:rtl/>
                      </w:rPr>
                    </w:pPr>
                    <w:r w:rsidRPr="00A6520C">
                      <w:rPr>
                        <w:b w:val="0"/>
                        <w:bCs/>
                        <w:rtl/>
                      </w:rPr>
                      <w:t>שם החברה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rtl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36EA10" wp14:editId="4712CEF3">
              <wp:simplePos x="0" y="0"/>
              <wp:positionH relativeFrom="page">
                <wp:posOffset>488315</wp:posOffset>
              </wp:positionH>
              <wp:positionV relativeFrom="page">
                <wp:posOffset>978535</wp:posOffset>
              </wp:positionV>
              <wp:extent cx="6858000" cy="118745"/>
              <wp:effectExtent l="2540" t="0" r="0" b="0"/>
              <wp:wrapNone/>
              <wp:docPr id="1" name="Group 7" descr="קווי רמה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18745"/>
                        <a:chOff x="194310" y="186903"/>
                        <a:chExt cx="68580" cy="1188"/>
                      </a:xfrm>
                    </wpg:grpSpPr>
                    <wps:wsp>
                      <wps:cNvPr id="2" name="Rectangle 8"/>
                      <wps:cNvSpPr>
                        <a:spLocks noChangeArrowheads="1" noChangeShapeType="1"/>
                      </wps:cNvSpPr>
                      <wps:spPr bwMode="auto">
                        <a:xfrm>
                          <a:off x="19431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3" name="Rectangle 9"/>
                      <wps:cNvSpPr>
                        <a:spLocks noChangeArrowheads="1" noChangeShapeType="1"/>
                      </wps:cNvSpPr>
                      <wps:spPr bwMode="auto">
                        <a:xfrm>
                          <a:off x="21717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Rectangle 10"/>
                      <wps:cNvSpPr>
                        <a:spLocks noChangeArrowheads="1" noChangeShapeType="1"/>
                      </wps:cNvSpPr>
                      <wps:spPr bwMode="auto">
                        <a:xfrm>
                          <a:off x="240030" y="186903"/>
                          <a:ext cx="22860" cy="1189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1717BE" id="Group 7" o:spid="_x0000_s1026" alt="קווי רמה" style="position:absolute;left:0;text-align:left;margin-left:38.45pt;margin-top:77.05pt;width:540pt;height:9.35pt;z-index:251657216;mso-position-horizontal-relative:page;mso-position-vertical-relative:page" coordorigin="194310,186903" coordsize="6858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">
              <v:rect id="Rectangle 8" o:spid="_x0000_s1027" style="position:absolute;left:19431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" fillcolor="#fc0" stroked="f" strokeweight="0" insetpen="t">
                <v:shadow color="#ccc"/>
                <o:lock v:ext="edit" shapetype="t"/>
                <v:textbox inset="2.88pt,2.88pt,2.88pt,2.88pt"/>
              </v:rect>
              <v:rect id="Rectangle 9" o:spid="_x0000_s1028" style="position:absolute;left:21717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" fillcolor="#f90" stroked="f" strokeweight="0" insetpen="t">
                <v:shadow color="#ccc"/>
                <o:lock v:ext="edit" shapetype="t"/>
                <v:textbox inset="2.88pt,2.88pt,2.88pt,2.88pt"/>
              </v:rect>
              <v:rect id="Rectangle 10" o:spid="_x0000_s1029" style="position:absolute;left:240030;top:186903;width:22860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" fillcolor="#669" stroked="f" strokeweight="0" insetpen="t">
                <v:shadow color="#ccc"/>
                <o:lock v:ext="edit" shapetype="t"/>
                <v:textbox inset="2.88pt,2.88pt,2.88pt,2.88p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A11BB"/>
    <w:multiLevelType w:val="hybridMultilevel"/>
    <w:tmpl w:val="695A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94"/>
    <w:rsid w:val="00084D6D"/>
    <w:rsid w:val="000931AB"/>
    <w:rsid w:val="000C34C5"/>
    <w:rsid w:val="000E00C1"/>
    <w:rsid w:val="00133F2B"/>
    <w:rsid w:val="001B2EB9"/>
    <w:rsid w:val="002F4F7A"/>
    <w:rsid w:val="00360454"/>
    <w:rsid w:val="004474C8"/>
    <w:rsid w:val="004645AC"/>
    <w:rsid w:val="0060360A"/>
    <w:rsid w:val="008B6E4C"/>
    <w:rsid w:val="00941DEC"/>
    <w:rsid w:val="009E0B77"/>
    <w:rsid w:val="00A6520C"/>
    <w:rsid w:val="00AD5C94"/>
    <w:rsid w:val="00B06565"/>
    <w:rsid w:val="00B836B0"/>
    <w:rsid w:val="00CB029C"/>
    <w:rsid w:val="00E52115"/>
    <w:rsid w:val="00E67663"/>
    <w:rsid w:val="00E76BBD"/>
    <w:rsid w:val="00F522B1"/>
    <w:rsid w:val="00F6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75CBDF6E"/>
  <w15:docId w15:val="{902C81F8-CE14-4169-8B63-78C591D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1DEC"/>
    <w:pPr>
      <w:bidi/>
      <w:spacing w:after="180" w:line="271" w:lineRule="auto"/>
    </w:pPr>
    <w:rPr>
      <w:rFonts w:ascii="Arial" w:hAnsi="Arial" w:cs="Arial"/>
      <w:color w:val="000000"/>
      <w:kern w:val="28"/>
      <w:lang w:bidi="he-IL"/>
    </w:rPr>
  </w:style>
  <w:style w:type="paragraph" w:styleId="1">
    <w:name w:val="heading 1"/>
    <w:basedOn w:val="a"/>
    <w:next w:val="a"/>
    <w:qFormat/>
    <w:pPr>
      <w:jc w:val="center"/>
      <w:outlineLvl w:val="0"/>
    </w:pPr>
    <w:rPr>
      <w:b/>
      <w:color w:val="auto"/>
      <w:sz w:val="28"/>
      <w:szCs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rsid w:val="004645AC"/>
    <w:pPr>
      <w:spacing w:after="0" w:line="240" w:lineRule="auto"/>
    </w:pPr>
    <w:rPr>
      <w:sz w:val="24"/>
      <w:szCs w:val="24"/>
    </w:rPr>
  </w:style>
  <w:style w:type="paragraph" w:styleId="a4">
    <w:name w:val="header"/>
    <w:basedOn w:val="a"/>
    <w:pPr>
      <w:tabs>
        <w:tab w:val="center" w:pos="4320"/>
        <w:tab w:val="right" w:pos="8640"/>
      </w:tabs>
    </w:pPr>
    <w:rPr>
      <w:color w:val="auto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olor w:val="auto"/>
    </w:rPr>
  </w:style>
  <w:style w:type="paragraph" w:styleId="a6">
    <w:name w:val="Closing"/>
    <w:basedOn w:val="a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a7">
    <w:name w:val="Signature"/>
    <w:basedOn w:val="a"/>
    <w:pPr>
      <w:spacing w:after="0" w:line="240" w:lineRule="auto"/>
    </w:pPr>
    <w:rPr>
      <w:color w:val="auto"/>
      <w:kern w:val="0"/>
      <w:sz w:val="24"/>
      <w:szCs w:val="24"/>
    </w:rPr>
  </w:style>
  <w:style w:type="paragraph" w:styleId="a8">
    <w:name w:val="Body Text"/>
    <w:basedOn w:val="a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a9">
    <w:name w:val="Salutation"/>
    <w:basedOn w:val="a"/>
    <w:next w:val="a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aa">
    <w:name w:val="Date"/>
    <w:basedOn w:val="a"/>
    <w:next w:val="a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ab">
    <w:name w:val="כתובת"/>
    <w:pPr>
      <w:spacing w:line="268" w:lineRule="auto"/>
      <w:jc w:val="center"/>
    </w:pPr>
    <w:rPr>
      <w:rFonts w:ascii="Arial" w:hAnsi="Arial" w:cs="Arial"/>
      <w:kern w:val="28"/>
      <w:sz w:val="16"/>
      <w:szCs w:val="16"/>
      <w:lang w:val="he-IL" w:eastAsia="he-IL" w:bidi="he-IL"/>
    </w:rPr>
  </w:style>
  <w:style w:type="paragraph" w:customStyle="1" w:styleId="ac">
    <w:name w:val="עותק לידיעה/:/מסמך מצורף"/>
    <w:basedOn w:val="a"/>
    <w:rsid w:val="004645AC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2"/>
      <w:szCs w:val="22"/>
      <w:lang w:val="he-IL" w:eastAsia="he-IL"/>
    </w:rPr>
  </w:style>
  <w:style w:type="paragraph" w:customStyle="1" w:styleId="ad">
    <w:name w:val="שם התפקיד"/>
    <w:basedOn w:val="a"/>
    <w:next w:val="ac"/>
    <w:rsid w:val="004645AC"/>
    <w:pPr>
      <w:spacing w:before="120" w:after="960" w:line="240" w:lineRule="auto"/>
    </w:pPr>
    <w:rPr>
      <w:color w:val="auto"/>
      <w:kern w:val="0"/>
      <w:sz w:val="24"/>
      <w:szCs w:val="24"/>
    </w:rPr>
  </w:style>
  <w:style w:type="table" w:customStyle="1" w:styleId="10">
    <w:name w:val="טבלה רגילה1"/>
    <w:semiHidden/>
    <w:rPr>
      <w:lang w:val="he-IL" w:eastAsia="he-IL" w:bidi="he-I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semiHidden/>
    <w:unhideWhenUsed/>
    <w:rsid w:val="00E76BBD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76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1504;&#1497;&#1497;&#1512;%20&#1502;&#1499;&#1514;&#1489;&#1497;&#1501;%20(&#1506;&#1512;&#1499;&#1514;%20&#1504;&#1493;&#1513;&#1488;%20&#1513;&#1500;%20&#1512;&#1502;&#1493;&#1514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e9ea02a-742f-4d68-9828-878561d4a93c">false</MarketSpecific>
    <ApprovalStatus xmlns="6e9ea02a-742f-4d68-9828-878561d4a93c">InProgress</ApprovalStatus>
    <LocComments xmlns="6e9ea02a-742f-4d68-9828-878561d4a93c" xsi:nil="true"/>
    <DirectSourceMarket xmlns="6e9ea02a-742f-4d68-9828-878561d4a93c">english</DirectSourceMarket>
    <ThumbnailAssetId xmlns="6e9ea02a-742f-4d68-9828-878561d4a93c" xsi:nil="true"/>
    <PrimaryImageGen xmlns="6e9ea02a-742f-4d68-9828-878561d4a93c">true</PrimaryImageGen>
    <LegacyData xmlns="6e9ea02a-742f-4d68-9828-878561d4a93c" xsi:nil="true"/>
    <TPFriendlyName xmlns="6e9ea02a-742f-4d68-9828-878561d4a93c" xsi:nil="true"/>
    <NumericId xmlns="6e9ea02a-742f-4d68-9828-878561d4a93c" xsi:nil="true"/>
    <LocRecommendedHandoff xmlns="6e9ea02a-742f-4d68-9828-878561d4a93c" xsi:nil="true"/>
    <BlockPublish xmlns="6e9ea02a-742f-4d68-9828-878561d4a93c">false</BlockPublish>
    <BusinessGroup xmlns="6e9ea02a-742f-4d68-9828-878561d4a93c" xsi:nil="true"/>
    <OpenTemplate xmlns="6e9ea02a-742f-4d68-9828-878561d4a93c">true</OpenTemplate>
    <SourceTitle xmlns="6e9ea02a-742f-4d68-9828-878561d4a93c">Business letterhead (Level design)</SourceTitle>
    <APEditor xmlns="6e9ea02a-742f-4d68-9828-878561d4a93c">
      <UserInfo>
        <DisplayName/>
        <AccountId xsi:nil="true"/>
        <AccountType/>
      </UserInfo>
    </APEditor>
    <UALocComments xmlns="6e9ea02a-742f-4d68-9828-878561d4a93c">2007 Template UpLeveling Do Not HandOff</UALocComments>
    <IntlLangReviewDate xmlns="6e9ea02a-742f-4d68-9828-878561d4a93c" xsi:nil="true"/>
    <PublishStatusLookup xmlns="6e9ea02a-742f-4d68-9828-878561d4a93c">
      <Value>309916</Value>
      <Value>309921</Value>
    </PublishStatusLookup>
    <ParentAssetId xmlns="6e9ea02a-742f-4d68-9828-878561d4a93c" xsi:nil="true"/>
    <FeatureTagsTaxHTField0 xmlns="6e9ea02a-742f-4d68-9828-878561d4a93c">
      <Terms xmlns="http://schemas.microsoft.com/office/infopath/2007/PartnerControls"/>
    </FeatureTagsTaxHTField0>
    <MachineTranslated xmlns="6e9ea02a-742f-4d68-9828-878561d4a93c">false</MachineTranslated>
    <Providers xmlns="6e9ea02a-742f-4d68-9828-878561d4a93c" xsi:nil="true"/>
    <OriginalSourceMarket xmlns="6e9ea02a-742f-4d68-9828-878561d4a93c">english</OriginalSourceMarket>
    <APDescription xmlns="6e9ea02a-742f-4d68-9828-878561d4a93c" xsi:nil="true"/>
    <ContentItem xmlns="6e9ea02a-742f-4d68-9828-878561d4a93c" xsi:nil="true"/>
    <ClipArtFilename xmlns="6e9ea02a-742f-4d68-9828-878561d4a93c" xsi:nil="true"/>
    <TPInstallLocation xmlns="6e9ea02a-742f-4d68-9828-878561d4a93c" xsi:nil="true"/>
    <TimesCloned xmlns="6e9ea02a-742f-4d68-9828-878561d4a93c" xsi:nil="true"/>
    <PublishTargets xmlns="6e9ea02a-742f-4d68-9828-878561d4a93c">OfficeOnline,OfficeOnlineVNext</PublishTargets>
    <AcquiredFrom xmlns="6e9ea02a-742f-4d68-9828-878561d4a93c">Internal MS</AcquiredFrom>
    <AssetStart xmlns="6e9ea02a-742f-4d68-9828-878561d4a93c">2011-12-28T15:29:00+00:00</AssetStart>
    <FriendlyTitle xmlns="6e9ea02a-742f-4d68-9828-878561d4a93c" xsi:nil="true"/>
    <Provider xmlns="6e9ea02a-742f-4d68-9828-878561d4a93c" xsi:nil="true"/>
    <LastHandOff xmlns="6e9ea02a-742f-4d68-9828-878561d4a93c" xsi:nil="true"/>
    <TPClientViewer xmlns="6e9ea02a-742f-4d68-9828-878561d4a93c" xsi:nil="true"/>
    <TemplateStatus xmlns="6e9ea02a-742f-4d68-9828-878561d4a93c">Complete</TemplateStatus>
    <ShowIn xmlns="6e9ea02a-742f-4d68-9828-878561d4a93c">Show everywhere</ShowIn>
    <CSXHash xmlns="6e9ea02a-742f-4d68-9828-878561d4a93c" xsi:nil="true"/>
    <Downloads xmlns="6e9ea02a-742f-4d68-9828-878561d4a93c">0</Downloads>
    <VoteCount xmlns="6e9ea02a-742f-4d68-9828-878561d4a93c" xsi:nil="true"/>
    <OOCacheId xmlns="6e9ea02a-742f-4d68-9828-878561d4a93c" xsi:nil="true"/>
    <IsDeleted xmlns="6e9ea02a-742f-4d68-9828-878561d4a93c">false</IsDeleted>
    <InternalTagsTaxHTField0 xmlns="6e9ea02a-742f-4d68-9828-878561d4a93c">
      <Terms xmlns="http://schemas.microsoft.com/office/infopath/2007/PartnerControls"/>
    </InternalTagsTaxHTField0>
    <UANotes xmlns="6e9ea02a-742f-4d68-9828-878561d4a93c">2003 to 2007 conversion</UANotes>
    <AssetExpire xmlns="6e9ea02a-742f-4d68-9828-878561d4a93c">2035-01-01T08:00:00+00:00</AssetExpire>
    <CSXSubmissionMarket xmlns="6e9ea02a-742f-4d68-9828-878561d4a93c" xsi:nil="true"/>
    <DSATActionTaken xmlns="6e9ea02a-742f-4d68-9828-878561d4a93c" xsi:nil="true"/>
    <SubmitterId xmlns="6e9ea02a-742f-4d68-9828-878561d4a93c" xsi:nil="true"/>
    <EditorialTags xmlns="6e9ea02a-742f-4d68-9828-878561d4a93c" xsi:nil="true"/>
    <TPExecutable xmlns="6e9ea02a-742f-4d68-9828-878561d4a93c" xsi:nil="true"/>
    <CSXSubmissionDate xmlns="6e9ea02a-742f-4d68-9828-878561d4a93c" xsi:nil="true"/>
    <CSXUpdate xmlns="6e9ea02a-742f-4d68-9828-878561d4a93c">false</CSXUpdate>
    <AssetType xmlns="6e9ea02a-742f-4d68-9828-878561d4a93c">TP</AssetType>
    <ApprovalLog xmlns="6e9ea02a-742f-4d68-9828-878561d4a93c" xsi:nil="true"/>
    <BugNumber xmlns="6e9ea02a-742f-4d68-9828-878561d4a93c" xsi:nil="true"/>
    <OriginAsset xmlns="6e9ea02a-742f-4d68-9828-878561d4a93c" xsi:nil="true"/>
    <TPComponent xmlns="6e9ea02a-742f-4d68-9828-878561d4a93c" xsi:nil="true"/>
    <Milestone xmlns="6e9ea02a-742f-4d68-9828-878561d4a93c" xsi:nil="true"/>
    <RecommendationsModifier xmlns="6e9ea02a-742f-4d68-9828-878561d4a93c" xsi:nil="true"/>
    <AssetId xmlns="6e9ea02a-742f-4d68-9828-878561d4a93c">TP102807923</AssetId>
    <PolicheckWords xmlns="6e9ea02a-742f-4d68-9828-878561d4a93c" xsi:nil="true"/>
    <TPLaunchHelpLink xmlns="6e9ea02a-742f-4d68-9828-878561d4a93c" xsi:nil="true"/>
    <IntlLocPriority xmlns="6e9ea02a-742f-4d68-9828-878561d4a93c" xsi:nil="true"/>
    <TPApplication xmlns="6e9ea02a-742f-4d68-9828-878561d4a93c" xsi:nil="true"/>
    <IntlLangReviewer xmlns="6e9ea02a-742f-4d68-9828-878561d4a93c" xsi:nil="true"/>
    <HandoffToMSDN xmlns="6e9ea02a-742f-4d68-9828-878561d4a93c" xsi:nil="true"/>
    <PlannedPubDate xmlns="6e9ea02a-742f-4d68-9828-878561d4a93c" xsi:nil="true"/>
    <CrawlForDependencies xmlns="6e9ea02a-742f-4d68-9828-878561d4a93c">false</CrawlForDependencies>
    <LocLastLocAttemptVersionLookup xmlns="6e9ea02a-742f-4d68-9828-878561d4a93c">736452</LocLastLocAttemptVersionLookup>
    <TrustLevel xmlns="6e9ea02a-742f-4d68-9828-878561d4a93c">1 Microsoft Managed Content</TrustLevel>
    <CampaignTagsTaxHTField0 xmlns="6e9ea02a-742f-4d68-9828-878561d4a93c">
      <Terms xmlns="http://schemas.microsoft.com/office/infopath/2007/PartnerControls"/>
    </CampaignTagsTaxHTField0>
    <TPNamespace xmlns="6e9ea02a-742f-4d68-9828-878561d4a93c" xsi:nil="true"/>
    <TaxCatchAll xmlns="6e9ea02a-742f-4d68-9828-878561d4a93c"/>
    <IsSearchable xmlns="6e9ea02a-742f-4d68-9828-878561d4a93c">true</IsSearchable>
    <TemplateTemplateType xmlns="6e9ea02a-742f-4d68-9828-878561d4a93c">Word 2007 Default</TemplateTemplateType>
    <Markets xmlns="6e9ea02a-742f-4d68-9828-878561d4a93c"/>
    <IntlLangReview xmlns="6e9ea02a-742f-4d68-9828-878561d4a93c">false</IntlLangReview>
    <UAProjectedTotalWords xmlns="6e9ea02a-742f-4d68-9828-878561d4a93c" xsi:nil="true"/>
    <OutputCachingOn xmlns="6e9ea02a-742f-4d68-9828-878561d4a93c">false</OutputCachingOn>
    <LocMarketGroupTiers2 xmlns="6e9ea02a-742f-4d68-9828-878561d4a93c">,t:Tier 1,t:Tier 2,t:Tier 3,</LocMarketGroupTiers2>
    <APAuthor xmlns="6e9ea02a-742f-4d68-9828-878561d4a93c">
      <UserInfo>
        <DisplayName/>
        <AccountId>1928</AccountId>
        <AccountType/>
      </UserInfo>
    </APAuthor>
    <TPCommandLine xmlns="6e9ea02a-742f-4d68-9828-878561d4a93c" xsi:nil="true"/>
    <LocManualTestRequired xmlns="6e9ea02a-742f-4d68-9828-878561d4a93c">false</LocManualTestRequired>
    <TPAppVersion xmlns="6e9ea02a-742f-4d68-9828-878561d4a93c" xsi:nil="true"/>
    <EditorialStatus xmlns="6e9ea02a-742f-4d68-9828-878561d4a93c" xsi:nil="true"/>
    <LastModifiedDateTime xmlns="6e9ea02a-742f-4d68-9828-878561d4a93c" xsi:nil="true"/>
    <TPLaunchHelpLinkType xmlns="6e9ea02a-742f-4d68-9828-878561d4a93c">Template</TPLaunchHelpLinkType>
    <OriginalRelease xmlns="6e9ea02a-742f-4d68-9828-878561d4a93c">14</OriginalRelease>
    <ScenarioTagsTaxHTField0 xmlns="6e9ea02a-742f-4d68-9828-878561d4a93c">
      <Terms xmlns="http://schemas.microsoft.com/office/infopath/2007/PartnerControls"/>
    </ScenarioTagsTaxHTField0>
    <LocalizationTagsTaxHTField0 xmlns="6e9ea02a-742f-4d68-9828-878561d4a93c">
      <Terms xmlns="http://schemas.microsoft.com/office/infopath/2007/PartnerControls"/>
    </LocalizationTagsTaxHTField0>
    <Manager xmlns="6e9ea02a-742f-4d68-9828-878561d4a93c" xsi:nil="true"/>
    <UALocRecommendation xmlns="6e9ea02a-742f-4d68-9828-878561d4a93c">Localize</UALocRecommendation>
    <ArtSampleDocs xmlns="6e9ea02a-742f-4d68-9828-878561d4a93c" xsi:nil="true"/>
    <UACurrentWords xmlns="6e9ea02a-742f-4d68-9828-878561d4a9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226A-C0D1-46AC-BF25-5E382C601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A3720-41B4-4E84-836B-71922702E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3EC3C-067C-425F-8E37-7D63A354B01E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4.xml><?xml version="1.0" encoding="utf-8"?>
<ds:datastoreItem xmlns:ds="http://schemas.openxmlformats.org/officeDocument/2006/customXml" ds:itemID="{406A2264-46E3-4189-99A2-01E6F45A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מכתבים (ערכת נושא של רמות)</Template>
  <TotalTime>64</TotalTime>
  <Pages>2</Pages>
  <Words>602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‏06 ינואר 2003</vt:lpstr>
    </vt:vector>
  </TitlesOfParts>
  <Manager/>
  <Company>Microsoft Corporation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Nitsan Wojakovsky</cp:lastModifiedBy>
  <cp:revision>1</cp:revision>
  <cp:lastPrinted>2002-08-16T19:17:00Z</cp:lastPrinted>
  <dcterms:created xsi:type="dcterms:W3CDTF">2020-06-11T19:58:00Z</dcterms:created>
  <dcterms:modified xsi:type="dcterms:W3CDTF">2020-06-11T21:02:00Z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TC060874681037</vt:lpwstr>
  </property>
  <property fmtid="{D5CDD505-2E9C-101B-9397-08002B2CF9AE}" pid="3" name="Order">
    <vt:r8>12183700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0x010100DEBB3141636B894099107E6745BE213F04000498BE45EB900B4AB4820FEB2B334769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